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04A19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5431221" w14:textId="37259664" w:rsidR="00692703" w:rsidRPr="00E51A51" w:rsidRDefault="00D72B83" w:rsidP="00913946">
            <w:pPr>
              <w:pStyle w:val="Title"/>
              <w:rPr>
                <w:b/>
                <w:bCs/>
              </w:rPr>
            </w:pPr>
            <w:r w:rsidRPr="00E51A51">
              <w:t>MASON</w:t>
            </w:r>
            <w:r w:rsidR="00692703" w:rsidRPr="00E51A51">
              <w:t xml:space="preserve"> </w:t>
            </w:r>
            <w:r w:rsidRPr="00E51A51">
              <w:rPr>
                <w:rStyle w:val="IntenseEmphasis"/>
                <w:b w:val="0"/>
                <w:bCs/>
                <w:color w:val="595959" w:themeColor="text1" w:themeTint="A6"/>
              </w:rPr>
              <w:t>CARREON</w:t>
            </w:r>
          </w:p>
          <w:p w14:paraId="291B66D6" w14:textId="49E54B1D" w:rsidR="00692703" w:rsidRPr="00CF1A49" w:rsidRDefault="00D72B83" w:rsidP="00913946">
            <w:pPr>
              <w:pStyle w:val="ContactInfo"/>
              <w:contextualSpacing w:val="0"/>
            </w:pPr>
            <w:r>
              <w:t>San Antonio Texas, 78252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EC32A56DC3E4DBCAC465E004ABFC7D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(210) - 853 - 8550</w:t>
            </w:r>
          </w:p>
          <w:p w14:paraId="1B44FA7C" w14:textId="6BF5A0FB" w:rsidR="00692703" w:rsidRPr="00CF1A49" w:rsidRDefault="00D72B83" w:rsidP="00913946">
            <w:pPr>
              <w:pStyle w:val="ContactInfoEmphasis"/>
              <w:contextualSpacing w:val="0"/>
            </w:pPr>
            <w:r w:rsidRPr="00D72B83">
              <w:rPr>
                <w:color w:val="C00000"/>
              </w:rPr>
              <w:t>mason.carreon@gmail.com</w:t>
            </w:r>
            <w:r w:rsidR="00692703" w:rsidRPr="00D72B83">
              <w:rPr>
                <w:color w:val="C00000"/>
              </w:rPr>
              <w:t xml:space="preserve"> </w:t>
            </w:r>
            <w:sdt>
              <w:sdtPr>
                <w:rPr>
                  <w:color w:val="C00000"/>
                </w:rPr>
                <w:alias w:val="Divider dot:"/>
                <w:tag w:val="Divider dot:"/>
                <w:id w:val="2000459528"/>
                <w:placeholder>
                  <w:docPart w:val="D17222164B714F44A30D8E88BC33BF6B"/>
                </w:placeholder>
                <w:temporary/>
                <w:showingPlcHdr/>
                <w15:appearance w15:val="hidden"/>
              </w:sdtPr>
              <w:sdtContent>
                <w:r w:rsidR="00692703" w:rsidRPr="00D72B83">
                  <w:rPr>
                    <w:color w:val="C00000"/>
                  </w:rPr>
                  <w:t>·</w:t>
                </w:r>
              </w:sdtContent>
            </w:sdt>
            <w:r w:rsidR="00692703" w:rsidRPr="00D72B83">
              <w:rPr>
                <w:color w:val="C00000"/>
              </w:rPr>
              <w:t xml:space="preserve"> </w:t>
            </w:r>
            <w:hyperlink r:id="rId7" w:history="1">
              <w:r w:rsidR="003C3D17" w:rsidRPr="003C3D17">
                <w:rPr>
                  <w:rStyle w:val="Hyperlink"/>
                  <w:color w:val="C00000"/>
                </w:rPr>
                <w:t>https://www.linkedin.com/in/mason-carreon-56a9ab24a/</w:t>
              </w:r>
            </w:hyperlink>
          </w:p>
        </w:tc>
      </w:tr>
      <w:tr w:rsidR="009571D8" w:rsidRPr="00CF1A49" w14:paraId="1AE545F2" w14:textId="77777777" w:rsidTr="00692703">
        <w:tc>
          <w:tcPr>
            <w:tcW w:w="9360" w:type="dxa"/>
            <w:tcMar>
              <w:top w:w="432" w:type="dxa"/>
            </w:tcMar>
          </w:tcPr>
          <w:p w14:paraId="75B77A8C" w14:textId="7F510CE3" w:rsidR="001755A8" w:rsidRPr="00CF1A49" w:rsidRDefault="00F72113" w:rsidP="00913946">
            <w:pPr>
              <w:contextualSpacing w:val="0"/>
            </w:pPr>
            <w:r>
              <w:t xml:space="preserve">I am looking to get a job in the Graphic Design field. I am looking for something more focused on brand image. I want to create logos, advertisements, and everything that falls into bettering the face of the company. I want my work to be in the front lines I want be able to make a mark on potential clients </w:t>
            </w:r>
            <w:r w:rsidR="00D72B83">
              <w:t>every day</w:t>
            </w:r>
            <w:r>
              <w:t>.</w:t>
            </w:r>
          </w:p>
        </w:tc>
      </w:tr>
    </w:tbl>
    <w:p w14:paraId="68B91CC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2D4F92FE594ADF8E74A9547A49AA7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B2938B5" w14:textId="77777777" w:rsidTr="003C291C">
        <w:tc>
          <w:tcPr>
            <w:tcW w:w="9290" w:type="dxa"/>
          </w:tcPr>
          <w:p w14:paraId="209192D3" w14:textId="5D701CE6" w:rsidR="001D0BF1" w:rsidRPr="00CF1A49" w:rsidRDefault="00F72113" w:rsidP="001D0BF1">
            <w:pPr>
              <w:pStyle w:val="Heading3"/>
              <w:contextualSpacing w:val="0"/>
              <w:outlineLvl w:val="2"/>
            </w:pPr>
            <w:r>
              <w:t xml:space="preserve">2020 </w:t>
            </w:r>
            <w:r w:rsidR="00365710">
              <w:t>– 2021/ 2022-</w:t>
            </w:r>
            <w:r>
              <w:t xml:space="preserve"> present</w:t>
            </w:r>
          </w:p>
          <w:p w14:paraId="0BBA79A7" w14:textId="17B8F7D6" w:rsidR="001D0BF1" w:rsidRPr="00CF1A49" w:rsidRDefault="00F72113" w:rsidP="001D0BF1">
            <w:pPr>
              <w:pStyle w:val="Heading2"/>
              <w:contextualSpacing w:val="0"/>
              <w:outlineLvl w:val="1"/>
            </w:pPr>
            <w:r w:rsidRPr="00D72B83">
              <w:rPr>
                <w:color w:val="C00000"/>
              </w:rPr>
              <w:t>Sales Associate</w:t>
            </w:r>
            <w:r w:rsidR="001D0BF1" w:rsidRPr="00D72B83">
              <w:rPr>
                <w:color w:val="C00000"/>
              </w:rPr>
              <w:t xml:space="preserve">, </w:t>
            </w:r>
            <w:r>
              <w:rPr>
                <w:rStyle w:val="SubtleReference"/>
              </w:rPr>
              <w:t>tractor Supply company</w:t>
            </w:r>
          </w:p>
          <w:p w14:paraId="0BD9BCB6" w14:textId="534CF184" w:rsidR="001E3120" w:rsidRPr="00CF1A49" w:rsidRDefault="00F72113" w:rsidP="001D0BF1">
            <w:pPr>
              <w:contextualSpacing w:val="0"/>
            </w:pPr>
            <w:r>
              <w:t>Every day I work with a team. I uncover what costumers are looking for</w:t>
            </w:r>
            <w:r w:rsidR="00CB602C">
              <w:t xml:space="preserve"> and use that information to produce a product that suits their interest. I use my customer service knowledge to create the best experience for my customers every day.</w:t>
            </w:r>
          </w:p>
        </w:tc>
      </w:tr>
      <w:tr w:rsidR="00D17AF4" w:rsidRPr="00CF1A49" w14:paraId="52F59453" w14:textId="77777777" w:rsidTr="003C291C">
        <w:tc>
          <w:tcPr>
            <w:tcW w:w="9290" w:type="dxa"/>
            <w:tcMar>
              <w:top w:w="216" w:type="dxa"/>
            </w:tcMar>
          </w:tcPr>
          <w:p w14:paraId="54B508BC" w14:textId="77777777" w:rsidR="00D17AF4" w:rsidRPr="00CF1A49" w:rsidRDefault="00D17AF4" w:rsidP="00D17AF4">
            <w:pPr>
              <w:pStyle w:val="Heading3"/>
              <w:contextualSpacing w:val="0"/>
              <w:outlineLvl w:val="2"/>
            </w:pPr>
            <w:r>
              <w:t>Januray 2017</w:t>
            </w:r>
            <w:r w:rsidRPr="00CF1A49">
              <w:t xml:space="preserve"> – </w:t>
            </w:r>
            <w:r>
              <w:t>september 2017</w:t>
            </w:r>
          </w:p>
          <w:p w14:paraId="401CFA0D" w14:textId="77777777" w:rsidR="00D17AF4" w:rsidRPr="00CF1A49" w:rsidRDefault="00D17AF4" w:rsidP="00D17AF4">
            <w:pPr>
              <w:pStyle w:val="Heading2"/>
              <w:contextualSpacing w:val="0"/>
              <w:outlineLvl w:val="1"/>
            </w:pPr>
            <w:r>
              <w:rPr>
                <w:color w:val="C00000"/>
              </w:rPr>
              <w:t>Team Member</w:t>
            </w:r>
            <w:r w:rsidRPr="00D72B83">
              <w:rPr>
                <w:color w:val="C00000"/>
              </w:rPr>
              <w:t xml:space="preserve">, </w:t>
            </w:r>
            <w:r>
              <w:rPr>
                <w:rStyle w:val="SubtleReference"/>
              </w:rPr>
              <w:t>six flags</w:t>
            </w:r>
          </w:p>
          <w:p w14:paraId="015C74B2" w14:textId="0891ECE5" w:rsidR="00D17AF4" w:rsidRDefault="00D17AF4" w:rsidP="00D17AF4">
            <w:r>
              <w:t>I used to run the games at the amusement park. I utilized my customer services and persuasion skills to get people to play my games. On top of that I used my salesman skills to get my customers to purchase a game deal product that we sold. I would explain all the benefit of the game pass and why it would benefit them. This would eventually lead them to purchase the game pass from me. I worked with a team everyday as we coordinated what we were going to do to reach the sales goal for that day.</w:t>
            </w:r>
          </w:p>
        </w:tc>
      </w:tr>
      <w:tr w:rsidR="00D17AF4" w14:paraId="639E144B" w14:textId="77777777" w:rsidTr="000F15F4">
        <w:tc>
          <w:tcPr>
            <w:tcW w:w="9290" w:type="dxa"/>
            <w:tcMar>
              <w:top w:w="216" w:type="dxa"/>
            </w:tcMar>
          </w:tcPr>
          <w:p w14:paraId="3870943E" w14:textId="3409B3EB" w:rsidR="00D17AF4" w:rsidRPr="00CF1A49" w:rsidRDefault="00D17AF4" w:rsidP="000F15F4">
            <w:pPr>
              <w:pStyle w:val="Heading3"/>
              <w:contextualSpacing w:val="0"/>
              <w:outlineLvl w:val="2"/>
            </w:pPr>
            <w:r>
              <w:t>2016 - present</w:t>
            </w:r>
          </w:p>
          <w:p w14:paraId="51F3E1EB" w14:textId="407E07C4" w:rsidR="00D17AF4" w:rsidRPr="00CF1A49" w:rsidRDefault="00D17AF4" w:rsidP="000F15F4">
            <w:pPr>
              <w:pStyle w:val="Heading2"/>
              <w:contextualSpacing w:val="0"/>
              <w:outlineLvl w:val="1"/>
            </w:pPr>
            <w:r>
              <w:rPr>
                <w:color w:val="C00000"/>
              </w:rPr>
              <w:t>Graphic Designer</w:t>
            </w:r>
            <w:r w:rsidRPr="00D72B83">
              <w:rPr>
                <w:color w:val="C00000"/>
              </w:rPr>
              <w:t xml:space="preserve">, </w:t>
            </w:r>
            <w:r>
              <w:rPr>
                <w:rStyle w:val="SubtleReference"/>
              </w:rPr>
              <w:t>Self employed</w:t>
            </w:r>
          </w:p>
          <w:p w14:paraId="142ED495" w14:textId="2A842733" w:rsidR="00D17AF4" w:rsidRDefault="00D17AF4" w:rsidP="000F15F4">
            <w:r>
              <w:t>I run a shop through a website called Fiver. I sell my Graphic design skills to people in need of them. I am targeting more online Influencers than businesses (Youtubers, Twitch Streamers, and social media influencers). I mainly created logos and banner designs for my clients. I worked with my clients through a chat box system. I would have an initial discussion of what they are looking for in their design. I obtain a few of examples of the idea to get a better understanding before starting my work</w:t>
            </w:r>
            <w:r w:rsidR="0016548C">
              <w:t xml:space="preserve"> as well as a deadline date. I had a turnaround of about 48 hours of the initial design and if any revision were needed, I attended to them immediately.</w:t>
            </w:r>
          </w:p>
        </w:tc>
      </w:tr>
    </w:tbl>
    <w:sdt>
      <w:sdtPr>
        <w:alias w:val="Education:"/>
        <w:tag w:val="Education:"/>
        <w:id w:val="-1908763273"/>
        <w:placeholder>
          <w:docPart w:val="636CEBD8DFD04F15AED91850466F33AC"/>
        </w:placeholder>
        <w:temporary/>
        <w:showingPlcHdr/>
        <w15:appearance w15:val="hidden"/>
      </w:sdtPr>
      <w:sdtContent>
        <w:p w14:paraId="32480ED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B0E1D25" w14:textId="77777777" w:rsidTr="00D66A52">
        <w:tc>
          <w:tcPr>
            <w:tcW w:w="9355" w:type="dxa"/>
          </w:tcPr>
          <w:p w14:paraId="116D44FD" w14:textId="1CC9BD2F" w:rsidR="001D0BF1" w:rsidRPr="00CF1A49" w:rsidRDefault="003C3D17" w:rsidP="001D0BF1">
            <w:pPr>
              <w:pStyle w:val="Heading3"/>
              <w:contextualSpacing w:val="0"/>
              <w:outlineLvl w:val="2"/>
            </w:pPr>
            <w:r>
              <w:t>June 2020</w:t>
            </w:r>
          </w:p>
          <w:p w14:paraId="27FC6851" w14:textId="0920EAB3" w:rsidR="001D0BF1" w:rsidRPr="00CF1A49" w:rsidRDefault="003C3D17" w:rsidP="001D0BF1">
            <w:pPr>
              <w:pStyle w:val="Heading2"/>
              <w:contextualSpacing w:val="0"/>
              <w:outlineLvl w:val="1"/>
            </w:pPr>
            <w:r>
              <w:rPr>
                <w:color w:val="C00000"/>
              </w:rPr>
              <w:t>highschool diploma</w:t>
            </w:r>
            <w:r w:rsidR="001D0BF1" w:rsidRPr="00D72B83">
              <w:rPr>
                <w:color w:val="C00000"/>
              </w:rPr>
              <w:t xml:space="preserve">, </w:t>
            </w:r>
            <w:r>
              <w:rPr>
                <w:rStyle w:val="SubtleReference"/>
              </w:rPr>
              <w:t>William howard Taft Highschool</w:t>
            </w:r>
          </w:p>
          <w:p w14:paraId="23FBF688" w14:textId="2184BAC8" w:rsidR="008473C2" w:rsidRDefault="003C3D17" w:rsidP="007538DC">
            <w:pPr>
              <w:contextualSpacing w:val="0"/>
            </w:pPr>
            <w:r>
              <w:t xml:space="preserve"> A &amp; B honor roll student. I graduated with a 3.7 GPA</w:t>
            </w:r>
            <w:r w:rsidR="00E36C43">
              <w:t>. Participated in all digital media classes. Obtained my Adobe Photoshop certification on January 25, 2019.</w:t>
            </w:r>
          </w:p>
          <w:p w14:paraId="38D252A4" w14:textId="77777777" w:rsidR="008473C2" w:rsidRDefault="008473C2" w:rsidP="007538DC">
            <w:pPr>
              <w:contextualSpacing w:val="0"/>
            </w:pPr>
          </w:p>
          <w:p w14:paraId="193AAD11" w14:textId="52F269D1" w:rsidR="008473C2" w:rsidRPr="00CF1A49" w:rsidRDefault="008473C2" w:rsidP="007538DC">
            <w:pPr>
              <w:contextualSpacing w:val="0"/>
            </w:pPr>
          </w:p>
        </w:tc>
      </w:tr>
      <w:tr w:rsidR="00F61DF9" w:rsidRPr="00CF1A49" w14:paraId="3D60EDF6" w14:textId="77777777" w:rsidTr="00F61DF9">
        <w:tc>
          <w:tcPr>
            <w:tcW w:w="9355" w:type="dxa"/>
            <w:tcMar>
              <w:top w:w="216" w:type="dxa"/>
            </w:tcMar>
          </w:tcPr>
          <w:p w14:paraId="2C43BAC5" w14:textId="19C7D9E2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B8C1C6D00B4F45D09558BC48F0432EC8"/>
        </w:placeholder>
        <w:temporary/>
        <w:showingPlcHdr/>
        <w15:appearance w15:val="hidden"/>
      </w:sdtPr>
      <w:sdtContent>
        <w:p w14:paraId="4A95BA6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32AA0E2" w14:textId="77777777" w:rsidTr="00CF1A49">
        <w:tc>
          <w:tcPr>
            <w:tcW w:w="4675" w:type="dxa"/>
          </w:tcPr>
          <w:p w14:paraId="6D1CD88F" w14:textId="2B081F54" w:rsidR="001E3120" w:rsidRDefault="00CB602C" w:rsidP="006E1507">
            <w:pPr>
              <w:pStyle w:val="ListBullet"/>
              <w:contextualSpacing w:val="0"/>
            </w:pPr>
            <w:r>
              <w:t>Adobe Photoshop Certified</w:t>
            </w:r>
          </w:p>
          <w:p w14:paraId="6750F4FF" w14:textId="2FCEA50E" w:rsidR="00CB602C" w:rsidRDefault="00CB602C" w:rsidP="006E1507">
            <w:pPr>
              <w:pStyle w:val="ListBullet"/>
              <w:contextualSpacing w:val="0"/>
            </w:pPr>
            <w:r>
              <w:t>8 years</w:t>
            </w:r>
            <w:r w:rsidR="00D72B83">
              <w:t xml:space="preserve"> of</w:t>
            </w:r>
            <w:r>
              <w:t xml:space="preserve"> experience with Photoshop</w:t>
            </w:r>
          </w:p>
          <w:p w14:paraId="56107967" w14:textId="5AE6B3FF" w:rsidR="00CB602C" w:rsidRDefault="00CB602C" w:rsidP="006E1507">
            <w:pPr>
              <w:pStyle w:val="ListBullet"/>
              <w:contextualSpacing w:val="0"/>
            </w:pPr>
            <w:r>
              <w:t>3 years</w:t>
            </w:r>
            <w:r w:rsidR="00D72B83">
              <w:t xml:space="preserve"> of</w:t>
            </w:r>
            <w:r>
              <w:t xml:space="preserve"> experience with Adobe Suite </w:t>
            </w:r>
          </w:p>
          <w:p w14:paraId="1A53338F" w14:textId="7781E8BA" w:rsidR="00CB602C" w:rsidRDefault="00CB602C" w:rsidP="006E1507">
            <w:pPr>
              <w:pStyle w:val="ListBullet"/>
              <w:contextualSpacing w:val="0"/>
            </w:pPr>
            <w:r>
              <w:t>Ability to work with a team</w:t>
            </w:r>
          </w:p>
          <w:p w14:paraId="04464917" w14:textId="77777777" w:rsidR="00D72B83" w:rsidRDefault="00CB602C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14:paraId="176EAA9C" w14:textId="730F065F" w:rsidR="00D72B83" w:rsidRPr="006E1507" w:rsidRDefault="00D72B83" w:rsidP="00D72B83">
            <w:pPr>
              <w:pStyle w:val="ListBullet"/>
              <w:contextualSpacing w:val="0"/>
            </w:pPr>
            <w:r>
              <w:t xml:space="preserve">Excellent written communication skills </w:t>
            </w:r>
          </w:p>
          <w:p w14:paraId="4DCA0E4C" w14:textId="22745CC8" w:rsidR="00CB602C" w:rsidRPr="006E1507" w:rsidRDefault="00CB602C" w:rsidP="00D72B8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06ACC94F" w14:textId="40F86586" w:rsidR="001F4E6D" w:rsidRPr="006E1507" w:rsidRDefault="001F4E6D" w:rsidP="00D72B8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2DB389C8" w14:textId="40FBC633" w:rsidR="003A0632" w:rsidRPr="006E1507" w:rsidRDefault="00D72B83" w:rsidP="006E1507">
            <w:pPr>
              <w:pStyle w:val="ListBullet"/>
              <w:contextualSpacing w:val="0"/>
            </w:pPr>
            <w:r>
              <w:t>Adaptive and Teachable</w:t>
            </w:r>
          </w:p>
          <w:p w14:paraId="5BB98C54" w14:textId="1603CE5B" w:rsidR="001E3120" w:rsidRPr="006E1507" w:rsidRDefault="00D72B83" w:rsidP="006E1507">
            <w:pPr>
              <w:pStyle w:val="ListBullet"/>
              <w:contextualSpacing w:val="0"/>
            </w:pPr>
            <w:r>
              <w:t>15 years of experience in drawing</w:t>
            </w:r>
          </w:p>
          <w:p w14:paraId="4FC4C382" w14:textId="77777777" w:rsidR="001E3120" w:rsidRDefault="00D72B83" w:rsidP="006E1507">
            <w:pPr>
              <w:pStyle w:val="ListBullet"/>
              <w:contextualSpacing w:val="0"/>
            </w:pPr>
            <w:r>
              <w:t>2 years of experience in 3D rendering</w:t>
            </w:r>
          </w:p>
          <w:p w14:paraId="78496813" w14:textId="7486FAD7" w:rsidR="00E36C43" w:rsidRPr="006E1507" w:rsidRDefault="00E36C43" w:rsidP="006E1507">
            <w:pPr>
              <w:pStyle w:val="ListBullet"/>
              <w:contextualSpacing w:val="0"/>
            </w:pPr>
            <w:r>
              <w:t>Creative mind</w:t>
            </w:r>
          </w:p>
        </w:tc>
      </w:tr>
    </w:tbl>
    <w:sdt>
      <w:sdtPr>
        <w:alias w:val="Activities:"/>
        <w:tag w:val="Activities:"/>
        <w:id w:val="1223332893"/>
        <w:placeholder>
          <w:docPart w:val="05B6E9DFB2584D15842D926587618787"/>
        </w:placeholder>
        <w:temporary/>
        <w:showingPlcHdr/>
        <w15:appearance w15:val="hidden"/>
      </w:sdtPr>
      <w:sdtContent>
        <w:p w14:paraId="056ABAD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A8FBC66" w14:textId="162CB192" w:rsidR="00B51D1B" w:rsidRPr="006E1507" w:rsidRDefault="0016548C" w:rsidP="006E1507">
      <w:r>
        <w:t xml:space="preserve">I have a variety of activities that I participate in. I love to write songs, do graphic design, and skateboard. I like to make music because it is one way for me to express myself in a very creative way. I look at graphic design and skateboarding the same way. Ever graphic designer has a different approach to how the tackle </w:t>
      </w:r>
      <w:r w:rsidR="00240218">
        <w:t xml:space="preserve">an </w:t>
      </w:r>
      <w:r>
        <w:t>assignment, some like to keep it clean and simply whereas I love the use of color and making things stand out</w:t>
      </w:r>
      <w:r w:rsidR="00240218">
        <w:t xml:space="preserve">. Same thing goes for skateboard, some like to stick to the fundamental whereas I like to step outside the box and try things that nobody has tried before. Skateboarding is all about expressing </w:t>
      </w:r>
      <w:r w:rsidR="00070B06">
        <w:t>yourself,</w:t>
      </w:r>
      <w:r w:rsidR="00240218">
        <w:t xml:space="preserve"> so I take advantage of it. </w:t>
      </w:r>
      <w:r w:rsidR="0050392D">
        <w:t xml:space="preserve">Needless to </w:t>
      </w:r>
      <w:r w:rsidR="00365710">
        <w:t>say,</w:t>
      </w:r>
      <w:r w:rsidR="0050392D">
        <w:t xml:space="preserve"> all of my hobbies include me expressing my creative mind.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F554" w14:textId="77777777" w:rsidR="00023EB7" w:rsidRDefault="00023EB7" w:rsidP="0068194B">
      <w:r>
        <w:separator/>
      </w:r>
    </w:p>
    <w:p w14:paraId="6E3370E7" w14:textId="77777777" w:rsidR="00023EB7" w:rsidRDefault="00023EB7"/>
    <w:p w14:paraId="467F4282" w14:textId="77777777" w:rsidR="00023EB7" w:rsidRDefault="00023EB7"/>
  </w:endnote>
  <w:endnote w:type="continuationSeparator" w:id="0">
    <w:p w14:paraId="4BF4A929" w14:textId="77777777" w:rsidR="00023EB7" w:rsidRDefault="00023EB7" w:rsidP="0068194B">
      <w:r>
        <w:continuationSeparator/>
      </w:r>
    </w:p>
    <w:p w14:paraId="040A6AC8" w14:textId="77777777" w:rsidR="00023EB7" w:rsidRDefault="00023EB7"/>
    <w:p w14:paraId="1EAF28D0" w14:textId="77777777" w:rsidR="00023EB7" w:rsidRDefault="00023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1A9F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C41D" w14:textId="77777777" w:rsidR="00023EB7" w:rsidRDefault="00023EB7" w:rsidP="0068194B">
      <w:r>
        <w:separator/>
      </w:r>
    </w:p>
    <w:p w14:paraId="108361A8" w14:textId="77777777" w:rsidR="00023EB7" w:rsidRDefault="00023EB7"/>
    <w:p w14:paraId="1B462AB2" w14:textId="77777777" w:rsidR="00023EB7" w:rsidRDefault="00023EB7"/>
  </w:footnote>
  <w:footnote w:type="continuationSeparator" w:id="0">
    <w:p w14:paraId="62117EB3" w14:textId="77777777" w:rsidR="00023EB7" w:rsidRDefault="00023EB7" w:rsidP="0068194B">
      <w:r>
        <w:continuationSeparator/>
      </w:r>
    </w:p>
    <w:p w14:paraId="543682E6" w14:textId="77777777" w:rsidR="00023EB7" w:rsidRDefault="00023EB7"/>
    <w:p w14:paraId="4A48A4A5" w14:textId="77777777" w:rsidR="00023EB7" w:rsidRDefault="00023E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A64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C1C38C" wp14:editId="3E77AB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F81415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5E451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CC5C875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0000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2711386">
    <w:abstractNumId w:val="9"/>
  </w:num>
  <w:num w:numId="2" w16cid:durableId="287012993">
    <w:abstractNumId w:val="8"/>
  </w:num>
  <w:num w:numId="3" w16cid:durableId="335619711">
    <w:abstractNumId w:val="7"/>
  </w:num>
  <w:num w:numId="4" w16cid:durableId="827791128">
    <w:abstractNumId w:val="6"/>
  </w:num>
  <w:num w:numId="5" w16cid:durableId="556824474">
    <w:abstractNumId w:val="10"/>
  </w:num>
  <w:num w:numId="6" w16cid:durableId="2006206277">
    <w:abstractNumId w:val="3"/>
  </w:num>
  <w:num w:numId="7" w16cid:durableId="1092816888">
    <w:abstractNumId w:val="11"/>
  </w:num>
  <w:num w:numId="8" w16cid:durableId="730426205">
    <w:abstractNumId w:val="2"/>
  </w:num>
  <w:num w:numId="9" w16cid:durableId="2079087211">
    <w:abstractNumId w:val="12"/>
  </w:num>
  <w:num w:numId="10" w16cid:durableId="57439246">
    <w:abstractNumId w:val="5"/>
  </w:num>
  <w:num w:numId="11" w16cid:durableId="32269474">
    <w:abstractNumId w:val="4"/>
  </w:num>
  <w:num w:numId="12" w16cid:durableId="1081222598">
    <w:abstractNumId w:val="1"/>
  </w:num>
  <w:num w:numId="13" w16cid:durableId="60465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3"/>
    <w:rsid w:val="000001EF"/>
    <w:rsid w:val="00007322"/>
    <w:rsid w:val="00007728"/>
    <w:rsid w:val="00022EB2"/>
    <w:rsid w:val="00023EB7"/>
    <w:rsid w:val="00024584"/>
    <w:rsid w:val="00024730"/>
    <w:rsid w:val="00055E95"/>
    <w:rsid w:val="0007021F"/>
    <w:rsid w:val="00070B06"/>
    <w:rsid w:val="000A7A03"/>
    <w:rsid w:val="000B2BA5"/>
    <w:rsid w:val="000F2F8C"/>
    <w:rsid w:val="0010006E"/>
    <w:rsid w:val="001045A8"/>
    <w:rsid w:val="00114A91"/>
    <w:rsid w:val="001427E1"/>
    <w:rsid w:val="00163668"/>
    <w:rsid w:val="0016548C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0218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5710"/>
    <w:rsid w:val="00366398"/>
    <w:rsid w:val="003A0632"/>
    <w:rsid w:val="003A30E5"/>
    <w:rsid w:val="003A6ADF"/>
    <w:rsid w:val="003B5928"/>
    <w:rsid w:val="003C291C"/>
    <w:rsid w:val="003C3D17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92D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73C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D7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1956"/>
    <w:rsid w:val="00C47FA6"/>
    <w:rsid w:val="00C57FC6"/>
    <w:rsid w:val="00C66A7D"/>
    <w:rsid w:val="00C779DA"/>
    <w:rsid w:val="00C814F7"/>
    <w:rsid w:val="00CA4B4D"/>
    <w:rsid w:val="00CB35C3"/>
    <w:rsid w:val="00CB602C"/>
    <w:rsid w:val="00CD323D"/>
    <w:rsid w:val="00CE4030"/>
    <w:rsid w:val="00CE64B3"/>
    <w:rsid w:val="00CF1A49"/>
    <w:rsid w:val="00D0630C"/>
    <w:rsid w:val="00D17AF4"/>
    <w:rsid w:val="00D243A9"/>
    <w:rsid w:val="00D302C6"/>
    <w:rsid w:val="00D305E5"/>
    <w:rsid w:val="00D37CD3"/>
    <w:rsid w:val="00D66A52"/>
    <w:rsid w:val="00D66EFA"/>
    <w:rsid w:val="00D72A2D"/>
    <w:rsid w:val="00D72B8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6C43"/>
    <w:rsid w:val="00E51A51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1F13"/>
    <w:rsid w:val="00F72113"/>
    <w:rsid w:val="00F81960"/>
    <w:rsid w:val="00F81EEA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A83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C3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son-carreon-56a9ab24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C32A56DC3E4DBCAC465E004ABFC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A751-8A1C-404F-A8B4-2A255F095A4B}"/>
      </w:docPartPr>
      <w:docPartBody>
        <w:p w:rsidR="00B30B9F" w:rsidRDefault="00000000">
          <w:pPr>
            <w:pStyle w:val="DEC32A56DC3E4DBCAC465E004ABFC7D7"/>
          </w:pPr>
          <w:r w:rsidRPr="00CF1A49">
            <w:t>·</w:t>
          </w:r>
        </w:p>
      </w:docPartBody>
    </w:docPart>
    <w:docPart>
      <w:docPartPr>
        <w:name w:val="D17222164B714F44A30D8E88BC33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29C84-060F-4420-B95F-FD6A27FB110D}"/>
      </w:docPartPr>
      <w:docPartBody>
        <w:p w:rsidR="00B30B9F" w:rsidRDefault="00000000">
          <w:pPr>
            <w:pStyle w:val="D17222164B714F44A30D8E88BC33BF6B"/>
          </w:pPr>
          <w:r w:rsidRPr="00CF1A49">
            <w:t>·</w:t>
          </w:r>
        </w:p>
      </w:docPartBody>
    </w:docPart>
    <w:docPart>
      <w:docPartPr>
        <w:name w:val="AB2D4F92FE594ADF8E74A9547A49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F54CF-15D5-425D-A3CF-A5BE7BFB9A0E}"/>
      </w:docPartPr>
      <w:docPartBody>
        <w:p w:rsidR="00B30B9F" w:rsidRDefault="00000000">
          <w:pPr>
            <w:pStyle w:val="AB2D4F92FE594ADF8E74A9547A49AA7E"/>
          </w:pPr>
          <w:r w:rsidRPr="00CF1A49">
            <w:t>Experience</w:t>
          </w:r>
        </w:p>
      </w:docPartBody>
    </w:docPart>
    <w:docPart>
      <w:docPartPr>
        <w:name w:val="636CEBD8DFD04F15AED91850466F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9105-375B-41A8-A5FA-14804FFAF5AB}"/>
      </w:docPartPr>
      <w:docPartBody>
        <w:p w:rsidR="00B30B9F" w:rsidRDefault="00000000">
          <w:pPr>
            <w:pStyle w:val="636CEBD8DFD04F15AED91850466F33AC"/>
          </w:pPr>
          <w:r w:rsidRPr="00CF1A49">
            <w:t>Education</w:t>
          </w:r>
        </w:p>
      </w:docPartBody>
    </w:docPart>
    <w:docPart>
      <w:docPartPr>
        <w:name w:val="B8C1C6D00B4F45D09558BC48F043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60F0-D28C-4B06-B6D3-4AFB4B41742E}"/>
      </w:docPartPr>
      <w:docPartBody>
        <w:p w:rsidR="00B30B9F" w:rsidRDefault="00000000">
          <w:pPr>
            <w:pStyle w:val="B8C1C6D00B4F45D09558BC48F0432EC8"/>
          </w:pPr>
          <w:r w:rsidRPr="00CF1A49">
            <w:t>Skills</w:t>
          </w:r>
        </w:p>
      </w:docPartBody>
    </w:docPart>
    <w:docPart>
      <w:docPartPr>
        <w:name w:val="05B6E9DFB2584D15842D92658761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FB83B-7EAA-40B6-957F-A5DF0D701586}"/>
      </w:docPartPr>
      <w:docPartBody>
        <w:p w:rsidR="00B30B9F" w:rsidRDefault="00000000">
          <w:pPr>
            <w:pStyle w:val="05B6E9DFB2584D15842D92658761878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7F"/>
    <w:rsid w:val="0053477F"/>
    <w:rsid w:val="00B30B9F"/>
    <w:rsid w:val="00BD4244"/>
    <w:rsid w:val="00EC04A3"/>
    <w:rsid w:val="00F3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EC32A56DC3E4DBCAC465E004ABFC7D7">
    <w:name w:val="DEC32A56DC3E4DBCAC465E004ABFC7D7"/>
  </w:style>
  <w:style w:type="paragraph" w:customStyle="1" w:styleId="D17222164B714F44A30D8E88BC33BF6B">
    <w:name w:val="D17222164B714F44A30D8E88BC33BF6B"/>
  </w:style>
  <w:style w:type="paragraph" w:customStyle="1" w:styleId="AB2D4F92FE594ADF8E74A9547A49AA7E">
    <w:name w:val="AB2D4F92FE594ADF8E74A9547A49AA7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36CEBD8DFD04F15AED91850466F33AC">
    <w:name w:val="636CEBD8DFD04F15AED91850466F33AC"/>
  </w:style>
  <w:style w:type="paragraph" w:customStyle="1" w:styleId="B8C1C6D00B4F45D09558BC48F0432EC8">
    <w:name w:val="B8C1C6D00B4F45D09558BC48F0432EC8"/>
  </w:style>
  <w:style w:type="paragraph" w:customStyle="1" w:styleId="05B6E9DFB2584D15842D926587618787">
    <w:name w:val="05B6E9DFB2584D15842D926587618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2022-08-31T22:22:00Z</dcterms:created>
  <dcterms:modified xsi:type="dcterms:W3CDTF">2022-09-21T18:41:00Z</dcterms:modified>
  <cp:category/>
</cp:coreProperties>
</file>